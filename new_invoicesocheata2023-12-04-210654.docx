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socheata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03125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4.5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4.5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4.05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